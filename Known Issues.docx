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E229" w14:textId="159E13EE" w:rsidR="00A45248" w:rsidRPr="00F909FB" w:rsidRDefault="00F909FB" w:rsidP="00F909FB">
      <w:pPr>
        <w:pStyle w:val="Date"/>
        <w:bidi/>
        <w:rPr>
          <w:color w:val="000000" w:themeColor="text1"/>
        </w:rPr>
      </w:pPr>
      <w:r w:rsidRPr="00F909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F4BAE" wp14:editId="3A77E533">
                <wp:simplePos x="0" y="0"/>
                <wp:positionH relativeFrom="column">
                  <wp:posOffset>-279832</wp:posOffset>
                </wp:positionH>
                <wp:positionV relativeFrom="paragraph">
                  <wp:posOffset>409575</wp:posOffset>
                </wp:positionV>
                <wp:extent cx="190196" cy="614477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196" cy="614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84AE" id="Rectangle 1" o:spid="_x0000_s1026" style="position:absolute;margin-left:-22.05pt;margin-top:32.25pt;width:15pt;height:48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" fillcolor="white [3212]" stroked="f" strokeweight="1pt"/>
            </w:pict>
          </mc:Fallback>
        </mc:AlternateContent>
      </w:r>
      <w:r w:rsidRPr="00F909FB">
        <w:rPr>
          <w:color w:val="000000" w:themeColor="text1"/>
        </w:rPr>
        <w:t>05.04.21</w:t>
      </w:r>
    </w:p>
    <w:p w14:paraId="1E9722DA" w14:textId="25B2D7CC" w:rsidR="00A45248" w:rsidRPr="00F909FB" w:rsidRDefault="00F909FB" w:rsidP="00F909FB">
      <w:pPr>
        <w:pStyle w:val="Title"/>
        <w:bidi/>
        <w:jc w:val="center"/>
        <w:rPr>
          <w:color w:val="000000" w:themeColor="text1"/>
        </w:rPr>
      </w:pPr>
      <w:r w:rsidRPr="00F909FB">
        <w:rPr>
          <w:color w:val="000000" w:themeColor="text1"/>
        </w:rPr>
        <w:t>known issues</w:t>
      </w:r>
    </w:p>
    <w:p w14:paraId="4A502454" w14:textId="5B2C318E" w:rsidR="00CA33CC" w:rsidRPr="006A54A5" w:rsidRDefault="006A54A5" w:rsidP="006A54A5">
      <w:pPr>
        <w:pStyle w:val="Heading1"/>
        <w:numPr>
          <w:ilvl w:val="0"/>
          <w:numId w:val="0"/>
        </w:numPr>
        <w:bidi/>
        <w:rPr>
          <w:color w:val="000000" w:themeColor="text1"/>
        </w:rPr>
      </w:pPr>
      <w:r w:rsidRPr="00CA33CC">
        <w:rPr>
          <w:rFonts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1E82632A" wp14:editId="56F8347C">
            <wp:simplePos x="0" y="0"/>
            <wp:positionH relativeFrom="column">
              <wp:posOffset>956734</wp:posOffset>
            </wp:positionH>
            <wp:positionV relativeFrom="paragraph">
              <wp:posOffset>1077171</wp:posOffset>
            </wp:positionV>
            <wp:extent cx="4502150" cy="582930"/>
            <wp:effectExtent l="0" t="0" r="635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9FB" w:rsidRPr="00F909FB">
        <w:rPr>
          <w:rFonts w:hint="cs"/>
          <w:color w:val="000000" w:themeColor="text1"/>
          <w:rtl/>
          <w:lang w:bidi="he-IL"/>
        </w:rPr>
        <w:t>בעי</w:t>
      </w:r>
      <w:r>
        <w:rPr>
          <w:rFonts w:hint="cs"/>
          <w:color w:val="000000" w:themeColor="text1"/>
          <w:rtl/>
          <w:lang w:bidi="he-IL"/>
        </w:rPr>
        <w:t>י</w:t>
      </w:r>
      <w:r w:rsidR="00F909FB" w:rsidRPr="00F909FB">
        <w:rPr>
          <w:rFonts w:hint="cs"/>
          <w:color w:val="000000" w:themeColor="text1"/>
          <w:rtl/>
          <w:lang w:bidi="he-IL"/>
        </w:rPr>
        <w:t xml:space="preserve">ת קלט </w:t>
      </w:r>
      <w:r>
        <w:rPr>
          <w:rFonts w:hint="cs"/>
          <w:color w:val="000000" w:themeColor="text1"/>
          <w:rtl/>
          <w:lang w:bidi="he-IL"/>
        </w:rPr>
        <w:t>-</w:t>
      </w:r>
      <w:r w:rsidR="00F909FB" w:rsidRPr="006A54A5">
        <w:rPr>
          <w:rFonts w:hint="cs"/>
          <w:color w:val="000000" w:themeColor="text1"/>
          <w:rtl/>
          <w:lang w:bidi="he-IL"/>
        </w:rPr>
        <w:t xml:space="preserve">כאשר קולטים באמצעות </w:t>
      </w:r>
      <w:r w:rsidR="00F909FB" w:rsidRPr="006A54A5">
        <w:rPr>
          <w:color w:val="000000" w:themeColor="text1"/>
          <w:lang w:bidi="he-IL"/>
        </w:rPr>
        <w:t xml:space="preserve">Scanner </w:t>
      </w:r>
      <w:r w:rsidR="00F909FB" w:rsidRPr="006A54A5">
        <w:rPr>
          <w:rFonts w:hint="cs"/>
          <w:color w:val="000000" w:themeColor="text1"/>
          <w:rtl/>
          <w:lang w:bidi="he-IL"/>
        </w:rPr>
        <w:t xml:space="preserve"> קלט שאינו מאותו טיפוס התוכנית נזרקת לשגיאת קלט ויוצאת מהתוכנית , בהנחיות מצוין כי ניתן להניח שהמשתמש ידידותי במקרה זה </w:t>
      </w:r>
      <w:r>
        <w:rPr>
          <w:rFonts w:hint="cs"/>
          <w:color w:val="000000" w:themeColor="text1"/>
          <w:rtl/>
          <w:lang w:bidi="he-IL"/>
        </w:rPr>
        <w:t>.</w:t>
      </w:r>
    </w:p>
    <w:p w14:paraId="2F1F9BB9" w14:textId="371D0226" w:rsidR="00A45248" w:rsidRPr="00CA33CC" w:rsidRDefault="00F909FB" w:rsidP="00CA33CC">
      <w:pPr>
        <w:bidi/>
        <w:rPr>
          <w:color w:val="000000" w:themeColor="text1"/>
        </w:rPr>
      </w:pPr>
      <w:r w:rsidRPr="00CA33CC">
        <w:rPr>
          <w:color w:val="000000" w:themeColor="text1"/>
          <w:rtl/>
          <w:lang w:bidi="he-IL"/>
        </w:rPr>
        <w:br/>
      </w:r>
    </w:p>
    <w:p w14:paraId="6AA5E2A5" w14:textId="37EF6ECE" w:rsidR="00A45248" w:rsidRPr="00F909FB" w:rsidRDefault="00A45248" w:rsidP="00F909FB">
      <w:pPr>
        <w:pStyle w:val="Heading2"/>
        <w:numPr>
          <w:ilvl w:val="0"/>
          <w:numId w:val="0"/>
        </w:numPr>
        <w:bidi/>
        <w:ind w:left="720"/>
        <w:rPr>
          <w:color w:val="000000" w:themeColor="text1"/>
        </w:rPr>
      </w:pPr>
    </w:p>
    <w:p w14:paraId="5F1D336B" w14:textId="493F28D2" w:rsidR="00A45248" w:rsidRPr="00F909FB" w:rsidRDefault="00A45248" w:rsidP="00CA33CC">
      <w:pPr>
        <w:pStyle w:val="Heading3"/>
        <w:numPr>
          <w:ilvl w:val="0"/>
          <w:numId w:val="0"/>
        </w:numPr>
        <w:bidi/>
        <w:rPr>
          <w:color w:val="000000" w:themeColor="text1"/>
        </w:rPr>
      </w:pPr>
    </w:p>
    <w:p w14:paraId="3DFED6DB" w14:textId="7DAC5DBC" w:rsidR="00F909FB" w:rsidRPr="00F909FB" w:rsidRDefault="00F909FB" w:rsidP="00CA33CC">
      <w:pPr>
        <w:pStyle w:val="Heading1"/>
        <w:numPr>
          <w:ilvl w:val="0"/>
          <w:numId w:val="0"/>
        </w:numPr>
        <w:bidi/>
        <w:ind w:left="360"/>
        <w:rPr>
          <w:color w:val="000000" w:themeColor="text1"/>
        </w:rPr>
      </w:pPr>
    </w:p>
    <w:sectPr w:rsidR="00F909FB" w:rsidRPr="00F909FB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B4485" w14:textId="77777777" w:rsidR="00DD3FC1" w:rsidRDefault="00DD3FC1">
      <w:pPr>
        <w:spacing w:after="0" w:line="240" w:lineRule="auto"/>
      </w:pPr>
      <w:r>
        <w:separator/>
      </w:r>
    </w:p>
    <w:p w14:paraId="6410976D" w14:textId="77777777" w:rsidR="00DD3FC1" w:rsidRDefault="00DD3FC1"/>
  </w:endnote>
  <w:endnote w:type="continuationSeparator" w:id="0">
    <w:p w14:paraId="4869005A" w14:textId="77777777" w:rsidR="00DD3FC1" w:rsidRDefault="00DD3FC1">
      <w:pPr>
        <w:spacing w:after="0" w:line="240" w:lineRule="auto"/>
      </w:pPr>
      <w:r>
        <w:continuationSeparator/>
      </w:r>
    </w:p>
    <w:p w14:paraId="7F3F5C3A" w14:textId="77777777" w:rsidR="00DD3FC1" w:rsidRDefault="00DD3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29907" w14:textId="77777777" w:rsidR="00A45248" w:rsidRDefault="00781AB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DC4B" w14:textId="77777777" w:rsidR="00DD3FC1" w:rsidRDefault="00DD3FC1">
      <w:pPr>
        <w:spacing w:after="0" w:line="240" w:lineRule="auto"/>
      </w:pPr>
      <w:r>
        <w:separator/>
      </w:r>
    </w:p>
    <w:p w14:paraId="161EF48D" w14:textId="77777777" w:rsidR="00DD3FC1" w:rsidRDefault="00DD3FC1"/>
  </w:footnote>
  <w:footnote w:type="continuationSeparator" w:id="0">
    <w:p w14:paraId="4382F85C" w14:textId="77777777" w:rsidR="00DD3FC1" w:rsidRDefault="00DD3FC1">
      <w:pPr>
        <w:spacing w:after="0" w:line="240" w:lineRule="auto"/>
      </w:pPr>
      <w:r>
        <w:continuationSeparator/>
      </w:r>
    </w:p>
    <w:p w14:paraId="127EB3B2" w14:textId="77777777" w:rsidR="00DD3FC1" w:rsidRDefault="00DD3F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527F2"/>
    <w:multiLevelType w:val="hybridMultilevel"/>
    <w:tmpl w:val="74821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FB"/>
    <w:rsid w:val="002E492F"/>
    <w:rsid w:val="006A54A5"/>
    <w:rsid w:val="00781ABE"/>
    <w:rsid w:val="00A45248"/>
    <w:rsid w:val="00CA33CC"/>
    <w:rsid w:val="00DD3FC1"/>
    <w:rsid w:val="00F9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0B51"/>
  <w15:chartTrackingRefBased/>
  <w15:docId w15:val="{B401DE99-858F-FE4C-84D8-621C815A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9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{61E1812F-B5C5-8D4E-931C-E761C7407B0D}tf10002082.dotx</Template>
  <TotalTime>14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2</cp:revision>
  <dcterms:created xsi:type="dcterms:W3CDTF">2021-04-05T12:42:00Z</dcterms:created>
  <dcterms:modified xsi:type="dcterms:W3CDTF">2021-04-08T16:07:00Z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